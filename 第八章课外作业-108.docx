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课外作业四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课本211页程序练习题7.6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import os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def userOperateInterface():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print("\n请增加词典的功能模块")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print("i:增加单词")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print("s:查询单词")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print("Q:退出单词")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print("请选择功能：")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return input()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def addWord(wordDict:dict,fileName):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str = input("请输入您要加入的单词：")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if str in wordDict.keys():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print("该单词已经添加到字典库\n")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userOperateInterface()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t1 = input("请输入此单词的第一个中文释义：")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wordDict.setdefault(str,[]).append(t1)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t2 = input("请输入此单词的第二个中文释义：")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wordDict.setdefault(str,[]).append(t2)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wordDict[str] = t1,t2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with open(fileName,'a') as fw: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fw.write(str + " " + t1,t2 + '\n')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def selectWord(wordDict:dict):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str = input("请输入您要查询的单词：")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if str not in wordDict.keys():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print("字典库中未找到这个单词\n")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print(wordDict[str])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def main():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wordDict = ()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if os.path.exists("dict.txt"):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with open("dict.txt",'r') as fr: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for ln in fr: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s = ln.split(" ")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wordDict[s[0]] = s[1]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fw = open("dict.txt",'w')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fw.close()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print("*********欢迎使用英文学习字典**********")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while True: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op = userOperateInterface()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if op == 'i':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addWord(wordDict,'dict.txt')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elif op == 's':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selectWord(wordDict)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elif op == 'Q':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break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print("输入有误\n")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main()</w:t>
      </w:r>
    </w:p>
    <w:p>
      <w:pPr>
        <w:numPr>
          <w:ilvl w:val="0"/>
          <w:numId w:val="0"/>
        </w:numPr>
        <w:rPr>
          <w:rFonts w:hint="eastAsia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0" distR="0">
            <wp:extent cx="4810125" cy="2359025"/>
            <wp:effectExtent l="0" t="0" r="952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1378" cy="236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fname = input("请输入要打开的文件：")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= {}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 = open(fname,'r')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line in fo: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 = line.replace("\n","")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ls.append(line.split(","))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fo.close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className = ls[0][1:]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max_score = [0,0,0]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min_score = [100,100,100]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avg_score = [0,0,0]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stu in ls[1:]: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range(3):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score = int(stu[i+1])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score &gt; max_score[i]: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max_score[i] = score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score &lt; min_score[i]: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min_score[i] = score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avg_score[i] += score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range(3):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avg_score[i] = avg_score[i]/(len(ls)-1)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range(3):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avg_score[i] = avg_score[i]/(len(ls)-1)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range(3):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print("{}的最高分是：{},最低分是：{},平均分是：{}".format(className[i],max_score[i],min_score[i]))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ls[0].append("总成绩")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range(1,len(ls)):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total =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j in range(1,len(ls[i])):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total += int(ls[i][j])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ls[i].append(str(total))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fw = open("score.csv","w")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row in ls: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fw.write(",".join(row) + "\n")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fw.close()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7F1BD8"/>
    <w:rsid w:val="17461EA4"/>
    <w:rsid w:val="1C7F1BD8"/>
    <w:rsid w:val="3B5D1E3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3385;&#25991;&#21326;123456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2018-05-27T12:24:00Z</dcterms:created>
  <dc:creator>回馈于己</dc:creator>
  <cp:lastModifiedBy>qzuser</cp:lastModifiedBy>
  <dcterms:modified xsi:type="dcterms:W3CDTF">2018-06-05T04:46:28Z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